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9FAEA" w14:textId="4BBB7EB3" w:rsidR="00E0336C" w:rsidRPr="00E0336C" w:rsidRDefault="00E0336C" w:rsidP="00E0336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36C">
        <w:rPr>
          <w:rFonts w:ascii="Arial" w:hAnsi="Arial" w:cs="Arial"/>
          <w:sz w:val="22"/>
          <w:szCs w:val="22"/>
        </w:rPr>
        <w:t>Constancia que se emite a petición de la parte interesada,</w:t>
      </w:r>
      <w:r>
        <w:rPr>
          <w:rFonts w:ascii="Arial" w:hAnsi="Arial" w:cs="Arial"/>
          <w:sz w:val="22"/>
          <w:szCs w:val="22"/>
        </w:rPr>
        <w:t xml:space="preserve"> </w:t>
      </w:r>
      <w:r w:rsidRPr="00E0336C">
        <w:rPr>
          <w:rFonts w:ascii="Arial" w:hAnsi="Arial" w:cs="Arial"/>
          <w:sz w:val="22"/>
          <w:szCs w:val="22"/>
        </w:rPr>
        <w:t xml:space="preserve">En </w:t>
      </w:r>
      <w:proofErr w:type="spellStart"/>
      <w:r w:rsidR="00476860">
        <w:rPr>
          <w:rFonts w:ascii="Arial" w:hAnsi="Arial" w:cs="Arial"/>
          <w:sz w:val="22"/>
          <w:szCs w:val="22"/>
        </w:rPr>
        <w:t>cityname</w:t>
      </w:r>
      <w:proofErr w:type="spellEnd"/>
      <w:r w:rsidRPr="00E0336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76860">
        <w:rPr>
          <w:rFonts w:ascii="Arial" w:hAnsi="Arial" w:cs="Arial"/>
          <w:sz w:val="22"/>
          <w:szCs w:val="22"/>
        </w:rPr>
        <w:t>countryname</w:t>
      </w:r>
      <w:proofErr w:type="spellEnd"/>
      <w:r w:rsidRPr="00E0336C">
        <w:rPr>
          <w:rFonts w:ascii="Arial" w:hAnsi="Arial" w:cs="Arial"/>
          <w:sz w:val="22"/>
          <w:szCs w:val="22"/>
        </w:rPr>
        <w:t xml:space="preserve">, </w:t>
      </w:r>
      <w:r w:rsidR="00233B8E">
        <w:rPr>
          <w:rFonts w:ascii="Arial" w:hAnsi="Arial" w:cs="Arial"/>
          <w:sz w:val="22"/>
          <w:szCs w:val="22"/>
        </w:rPr>
        <w:t>$1FECHA.</w:t>
      </w:r>
    </w:p>
    <w:p w14:paraId="684BD7BE" w14:textId="7F6DF271" w:rsidR="00E0336C" w:rsidRPr="005F0449" w:rsidRDefault="00E0336C" w:rsidP="00E0336C">
      <w:pPr>
        <w:rPr>
          <w:rFonts w:ascii="Arial" w:hAnsi="Arial" w:cs="Arial"/>
          <w:sz w:val="22"/>
          <w:szCs w:val="22"/>
        </w:rPr>
      </w:pPr>
    </w:p>
    <w:p w14:paraId="40A09413" w14:textId="314DF0CD" w:rsidR="00E0336C" w:rsidRPr="005F0449" w:rsidRDefault="00E0336C" w:rsidP="00E0336C">
      <w:pPr>
        <w:rPr>
          <w:rFonts w:ascii="Arial" w:hAnsi="Arial" w:cs="Arial"/>
          <w:sz w:val="22"/>
          <w:szCs w:val="22"/>
        </w:rPr>
      </w:pPr>
    </w:p>
    <w:p w14:paraId="6B5D8700" w14:textId="668D95B0" w:rsidR="00E0336C" w:rsidRPr="005F0449" w:rsidRDefault="00E0336C" w:rsidP="00E0336C">
      <w:pPr>
        <w:rPr>
          <w:rFonts w:ascii="Arial" w:hAnsi="Arial" w:cs="Arial"/>
          <w:sz w:val="22"/>
          <w:szCs w:val="22"/>
        </w:rPr>
      </w:pPr>
    </w:p>
    <w:p w14:paraId="7E10ECA1" w14:textId="527C6B9F" w:rsidR="00E0336C" w:rsidRPr="00537A63" w:rsidRDefault="00537A63" w:rsidP="00ED53E0">
      <w:pPr>
        <w:spacing w:after="240"/>
        <w:jc w:val="center"/>
        <w:rPr>
          <w:rFonts w:ascii="Arial" w:hAnsi="Arial" w:cs="Arial"/>
          <w:b/>
          <w:sz w:val="22"/>
          <w:szCs w:val="22"/>
        </w:rPr>
      </w:pPr>
      <w:r w:rsidRPr="00537A63">
        <w:rPr>
          <w:rFonts w:ascii="Arial" w:hAnsi="Arial" w:cs="Arial"/>
          <w:b/>
          <w:sz w:val="22"/>
          <w:szCs w:val="22"/>
        </w:rPr>
        <w:t>____________________________</w:t>
      </w:r>
    </w:p>
    <w:p w14:paraId="6A52D066" w14:textId="104F6018" w:rsidR="00E0336C" w:rsidRPr="005F0449" w:rsidRDefault="00E0336C" w:rsidP="00E0336C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</w:t>
      </w:r>
      <w:r w:rsidR="00476860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>.</w:t>
      </w:r>
      <w:r w:rsidR="0047686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76860">
        <w:rPr>
          <w:rFonts w:ascii="Arial" w:hAnsi="Arial" w:cs="Arial"/>
          <w:b/>
          <w:sz w:val="22"/>
          <w:szCs w:val="22"/>
        </w:rPr>
        <w:t>Cirno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, Arq. </w:t>
      </w:r>
      <w:proofErr w:type="spellStart"/>
      <w:r>
        <w:rPr>
          <w:rFonts w:ascii="Arial" w:hAnsi="Arial" w:cs="Arial"/>
          <w:b/>
          <w:sz w:val="22"/>
          <w:szCs w:val="22"/>
        </w:rPr>
        <w:t>MSc</w:t>
      </w:r>
      <w:proofErr w:type="spellEnd"/>
      <w:r w:rsidR="00346FE3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3C931B74" w14:textId="6920462B" w:rsidR="004047D6" w:rsidRDefault="00E0336C" w:rsidP="00ED53E0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Directora Escuela de Arquitectura</w:t>
      </w:r>
    </w:p>
    <w:p w14:paraId="261DA560" w14:textId="77777777" w:rsidR="000C19E0" w:rsidRPr="00ED53E0" w:rsidRDefault="000C19E0" w:rsidP="00ED53E0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967"/>
      </w:tblGrid>
      <w:tr w:rsidR="003A2B18" w:rsidRPr="0017454C" w14:paraId="15133557" w14:textId="77777777" w:rsidTr="008549AF">
        <w:trPr>
          <w:trHeight w:val="243"/>
        </w:trPr>
        <w:tc>
          <w:tcPr>
            <w:tcW w:w="720" w:type="dxa"/>
            <w:shd w:val="clear" w:color="auto" w:fill="auto"/>
          </w:tcPr>
          <w:p w14:paraId="7290F8FE" w14:textId="77777777" w:rsidR="003A2B18" w:rsidRPr="0017454C" w:rsidRDefault="003A2B18" w:rsidP="008549A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7454C">
              <w:rPr>
                <w:rFonts w:ascii="Arial" w:hAnsi="Arial" w:cs="Arial"/>
                <w:sz w:val="18"/>
                <w:szCs w:val="18"/>
              </w:rPr>
              <w:t>Elaborado</w:t>
            </w:r>
          </w:p>
        </w:tc>
        <w:tc>
          <w:tcPr>
            <w:tcW w:w="720" w:type="dxa"/>
            <w:shd w:val="clear" w:color="auto" w:fill="auto"/>
          </w:tcPr>
          <w:p w14:paraId="3EAD2FE5" w14:textId="77777777" w:rsidR="003A2B18" w:rsidRPr="0017454C" w:rsidRDefault="003A2B18" w:rsidP="008549A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7454C">
              <w:rPr>
                <w:rFonts w:ascii="Arial" w:hAnsi="Arial" w:cs="Arial"/>
                <w:sz w:val="18"/>
                <w:szCs w:val="18"/>
              </w:rPr>
              <w:t>Revisado</w:t>
            </w:r>
          </w:p>
        </w:tc>
      </w:tr>
      <w:tr w:rsidR="003A2B18" w:rsidRPr="0017454C" w14:paraId="4A075A3C" w14:textId="77777777" w:rsidTr="008549AF">
        <w:trPr>
          <w:trHeight w:val="287"/>
        </w:trPr>
        <w:tc>
          <w:tcPr>
            <w:tcW w:w="720" w:type="dxa"/>
            <w:shd w:val="clear" w:color="auto" w:fill="auto"/>
          </w:tcPr>
          <w:p w14:paraId="1CF21995" w14:textId="77777777" w:rsidR="003A2B18" w:rsidRPr="0017454C" w:rsidRDefault="003A2B18" w:rsidP="008549A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</w:tcPr>
          <w:p w14:paraId="0ECC2DD7" w14:textId="77777777" w:rsidR="003A2B18" w:rsidRPr="0017454C" w:rsidRDefault="003A2B18" w:rsidP="008549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1D946E" w14:textId="77777777" w:rsidR="00C90E72" w:rsidRPr="0017454C" w:rsidRDefault="00C90E72" w:rsidP="00C90E72">
      <w:pPr>
        <w:rPr>
          <w:rFonts w:ascii="Arial" w:hAnsi="Arial" w:cs="Arial"/>
          <w:bCs/>
          <w:iCs/>
          <w:sz w:val="20"/>
          <w:szCs w:val="20"/>
        </w:rPr>
      </w:pPr>
    </w:p>
    <w:sectPr w:rsidR="00C90E72" w:rsidRPr="0017454C" w:rsidSect="000A05E4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985" w:right="1701" w:bottom="1259" w:left="1701" w:header="709" w:footer="8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163DA" w14:textId="77777777" w:rsidR="000A05E4" w:rsidRDefault="000A05E4">
      <w:r>
        <w:separator/>
      </w:r>
    </w:p>
  </w:endnote>
  <w:endnote w:type="continuationSeparator" w:id="0">
    <w:p w14:paraId="5893941D" w14:textId="77777777" w:rsidR="000A05E4" w:rsidRDefault="000A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8B246" w14:textId="77777777" w:rsidR="00CC1829" w:rsidRPr="00CC1829" w:rsidRDefault="00CC1829">
    <w:pPr>
      <w:pStyle w:val="Footer"/>
      <w:jc w:val="right"/>
      <w:rPr>
        <w:rFonts w:ascii="Arial" w:hAnsi="Arial" w:cs="Arial"/>
        <w:sz w:val="20"/>
        <w:szCs w:val="20"/>
      </w:rPr>
    </w:pPr>
    <w:r w:rsidRPr="00CC1829">
      <w:rPr>
        <w:rFonts w:ascii="Arial" w:hAnsi="Arial" w:cs="Arial"/>
        <w:sz w:val="20"/>
        <w:szCs w:val="20"/>
      </w:rPr>
      <w:fldChar w:fldCharType="begin"/>
    </w:r>
    <w:r w:rsidRPr="00CC1829">
      <w:rPr>
        <w:rFonts w:ascii="Arial" w:hAnsi="Arial" w:cs="Arial"/>
        <w:sz w:val="20"/>
        <w:szCs w:val="20"/>
      </w:rPr>
      <w:instrText>PAGE   \* MERGEFORMAT</w:instrText>
    </w:r>
    <w:r w:rsidRPr="00CC1829">
      <w:rPr>
        <w:rFonts w:ascii="Arial" w:hAnsi="Arial" w:cs="Arial"/>
        <w:sz w:val="20"/>
        <w:szCs w:val="20"/>
      </w:rPr>
      <w:fldChar w:fldCharType="separate"/>
    </w:r>
    <w:r w:rsidR="00346FE3">
      <w:rPr>
        <w:rFonts w:ascii="Arial" w:hAnsi="Arial" w:cs="Arial"/>
        <w:noProof/>
        <w:sz w:val="20"/>
        <w:szCs w:val="20"/>
      </w:rPr>
      <w:t>2</w:t>
    </w:r>
    <w:r w:rsidRPr="00CC1829">
      <w:rPr>
        <w:rFonts w:ascii="Arial" w:hAnsi="Arial" w:cs="Arial"/>
        <w:sz w:val="20"/>
        <w:szCs w:val="20"/>
      </w:rPr>
      <w:fldChar w:fldCharType="end"/>
    </w:r>
  </w:p>
  <w:p w14:paraId="7BFBE8D7" w14:textId="77777777" w:rsidR="00CC1829" w:rsidRDefault="00CC18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385A1" w14:textId="77777777" w:rsidR="0007067C" w:rsidRDefault="0007067C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346FE3">
      <w:rPr>
        <w:noProof/>
      </w:rPr>
      <w:t>1</w:t>
    </w:r>
    <w:r>
      <w:fldChar w:fldCharType="end"/>
    </w:r>
  </w:p>
  <w:p w14:paraId="638A5E22" w14:textId="77777777" w:rsidR="00CC1829" w:rsidRDefault="00CC1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585CB" w14:textId="77777777" w:rsidR="000A05E4" w:rsidRDefault="000A05E4">
      <w:r>
        <w:separator/>
      </w:r>
    </w:p>
  </w:footnote>
  <w:footnote w:type="continuationSeparator" w:id="0">
    <w:p w14:paraId="447A5B4B" w14:textId="77777777" w:rsidR="000A05E4" w:rsidRDefault="000A0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6D6E5" w14:textId="77777777" w:rsidR="00840A00" w:rsidRDefault="00840A00" w:rsidP="00567F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2ED8C6" w14:textId="77777777" w:rsidR="00840A00" w:rsidRDefault="00840A00" w:rsidP="00840A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CA9E1" w14:textId="77777777" w:rsidR="00FF5B75" w:rsidRDefault="00FF5B75" w:rsidP="00840A00">
    <w:pPr>
      <w:ind w:right="360"/>
      <w:jc w:val="center"/>
    </w:pPr>
  </w:p>
  <w:p w14:paraId="7A0E0CC1" w14:textId="77777777" w:rsidR="00FF5B75" w:rsidRDefault="00FF5B75">
    <w:pPr>
      <w:jc w:val="center"/>
    </w:pPr>
  </w:p>
  <w:p w14:paraId="080C373C" w14:textId="77777777" w:rsidR="00BE2141" w:rsidRDefault="00BE2141">
    <w:pPr>
      <w:pStyle w:val="Header"/>
      <w:jc w:val="center"/>
      <w:rPr>
        <w:rFonts w:ascii="Tahoma" w:hAnsi="Tahoma" w:cs="Tahoma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1D8BE" w14:textId="77777777" w:rsidR="0007067C" w:rsidRDefault="0007067C" w:rsidP="0007067C">
    <w:pPr>
      <w:jc w:val="center"/>
      <w:rPr>
        <w:rFonts w:ascii="Benguiat Bk BT" w:hAnsi="Benguiat Bk BT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ES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ED"/>
    <w:rsid w:val="00001F6A"/>
    <w:rsid w:val="000042B1"/>
    <w:rsid w:val="0003750E"/>
    <w:rsid w:val="00040470"/>
    <w:rsid w:val="00047C5C"/>
    <w:rsid w:val="00051367"/>
    <w:rsid w:val="00053865"/>
    <w:rsid w:val="00061088"/>
    <w:rsid w:val="0007067C"/>
    <w:rsid w:val="0007610D"/>
    <w:rsid w:val="00095C48"/>
    <w:rsid w:val="000A05E4"/>
    <w:rsid w:val="000B0531"/>
    <w:rsid w:val="000C19E0"/>
    <w:rsid w:val="000E5181"/>
    <w:rsid w:val="000F5DED"/>
    <w:rsid w:val="001179CB"/>
    <w:rsid w:val="001211AA"/>
    <w:rsid w:val="00131119"/>
    <w:rsid w:val="001423F1"/>
    <w:rsid w:val="00154F0F"/>
    <w:rsid w:val="00167154"/>
    <w:rsid w:val="0017454C"/>
    <w:rsid w:val="0018075D"/>
    <w:rsid w:val="00185F44"/>
    <w:rsid w:val="00190CC5"/>
    <w:rsid w:val="001B26B0"/>
    <w:rsid w:val="001B50F6"/>
    <w:rsid w:val="001B6166"/>
    <w:rsid w:val="001C3C5A"/>
    <w:rsid w:val="001C4DA0"/>
    <w:rsid w:val="001C4F79"/>
    <w:rsid w:val="001E74EA"/>
    <w:rsid w:val="002057D5"/>
    <w:rsid w:val="002218C2"/>
    <w:rsid w:val="00226B38"/>
    <w:rsid w:val="00233B8E"/>
    <w:rsid w:val="002366CC"/>
    <w:rsid w:val="00250E71"/>
    <w:rsid w:val="00255112"/>
    <w:rsid w:val="00290038"/>
    <w:rsid w:val="00290C9E"/>
    <w:rsid w:val="00291B6C"/>
    <w:rsid w:val="00293B2D"/>
    <w:rsid w:val="002A55AA"/>
    <w:rsid w:val="002B2212"/>
    <w:rsid w:val="002B5843"/>
    <w:rsid w:val="002B58F2"/>
    <w:rsid w:val="002C1EC2"/>
    <w:rsid w:val="002D56FF"/>
    <w:rsid w:val="003006B0"/>
    <w:rsid w:val="003047C0"/>
    <w:rsid w:val="00310940"/>
    <w:rsid w:val="00325934"/>
    <w:rsid w:val="003436D8"/>
    <w:rsid w:val="00346FE3"/>
    <w:rsid w:val="00360602"/>
    <w:rsid w:val="00392F1F"/>
    <w:rsid w:val="003A0240"/>
    <w:rsid w:val="003A2B18"/>
    <w:rsid w:val="003B031C"/>
    <w:rsid w:val="003C0BB6"/>
    <w:rsid w:val="003D562B"/>
    <w:rsid w:val="003E501E"/>
    <w:rsid w:val="003F112B"/>
    <w:rsid w:val="003F3191"/>
    <w:rsid w:val="004047D6"/>
    <w:rsid w:val="00413E35"/>
    <w:rsid w:val="00414CC4"/>
    <w:rsid w:val="00457CB8"/>
    <w:rsid w:val="004651BB"/>
    <w:rsid w:val="00476860"/>
    <w:rsid w:val="00476AB4"/>
    <w:rsid w:val="004856C9"/>
    <w:rsid w:val="00485FE5"/>
    <w:rsid w:val="0048627B"/>
    <w:rsid w:val="004B46D7"/>
    <w:rsid w:val="004B5115"/>
    <w:rsid w:val="004C4CAB"/>
    <w:rsid w:val="004D0D02"/>
    <w:rsid w:val="004F44C5"/>
    <w:rsid w:val="004F5EF8"/>
    <w:rsid w:val="00500A11"/>
    <w:rsid w:val="005032E6"/>
    <w:rsid w:val="00507833"/>
    <w:rsid w:val="00511479"/>
    <w:rsid w:val="005160D1"/>
    <w:rsid w:val="00523F45"/>
    <w:rsid w:val="00530596"/>
    <w:rsid w:val="005376D8"/>
    <w:rsid w:val="00537A63"/>
    <w:rsid w:val="00551EF8"/>
    <w:rsid w:val="00567F8C"/>
    <w:rsid w:val="005830F1"/>
    <w:rsid w:val="00587A15"/>
    <w:rsid w:val="005944B2"/>
    <w:rsid w:val="005A6998"/>
    <w:rsid w:val="005C316C"/>
    <w:rsid w:val="005D6BB2"/>
    <w:rsid w:val="005E15F6"/>
    <w:rsid w:val="005F38B6"/>
    <w:rsid w:val="00606BD6"/>
    <w:rsid w:val="00607D2C"/>
    <w:rsid w:val="00613794"/>
    <w:rsid w:val="0061578C"/>
    <w:rsid w:val="0062488C"/>
    <w:rsid w:val="00626475"/>
    <w:rsid w:val="006445FB"/>
    <w:rsid w:val="006478F6"/>
    <w:rsid w:val="00667C87"/>
    <w:rsid w:val="0068355F"/>
    <w:rsid w:val="006C10F3"/>
    <w:rsid w:val="006C1B67"/>
    <w:rsid w:val="006C224C"/>
    <w:rsid w:val="006E30A8"/>
    <w:rsid w:val="006F268B"/>
    <w:rsid w:val="007022CA"/>
    <w:rsid w:val="0070284F"/>
    <w:rsid w:val="00703FF3"/>
    <w:rsid w:val="00706393"/>
    <w:rsid w:val="007218A8"/>
    <w:rsid w:val="00725B5D"/>
    <w:rsid w:val="0072653F"/>
    <w:rsid w:val="00761489"/>
    <w:rsid w:val="00784865"/>
    <w:rsid w:val="00785442"/>
    <w:rsid w:val="00790321"/>
    <w:rsid w:val="007B19E7"/>
    <w:rsid w:val="007B1CF1"/>
    <w:rsid w:val="007B354F"/>
    <w:rsid w:val="007B6612"/>
    <w:rsid w:val="007B70E5"/>
    <w:rsid w:val="007C4BF3"/>
    <w:rsid w:val="007C6858"/>
    <w:rsid w:val="007F5DE8"/>
    <w:rsid w:val="0081653E"/>
    <w:rsid w:val="008363D0"/>
    <w:rsid w:val="00840A00"/>
    <w:rsid w:val="008545E7"/>
    <w:rsid w:val="008549AF"/>
    <w:rsid w:val="00866C7D"/>
    <w:rsid w:val="0086772C"/>
    <w:rsid w:val="00872606"/>
    <w:rsid w:val="00882B44"/>
    <w:rsid w:val="008918E4"/>
    <w:rsid w:val="008A055B"/>
    <w:rsid w:val="008B7EA9"/>
    <w:rsid w:val="008C662A"/>
    <w:rsid w:val="008D1CEF"/>
    <w:rsid w:val="008F19F2"/>
    <w:rsid w:val="009031CD"/>
    <w:rsid w:val="00912F39"/>
    <w:rsid w:val="009367F0"/>
    <w:rsid w:val="00937A64"/>
    <w:rsid w:val="009455A5"/>
    <w:rsid w:val="00947EB3"/>
    <w:rsid w:val="00951BB3"/>
    <w:rsid w:val="0095416A"/>
    <w:rsid w:val="0096113E"/>
    <w:rsid w:val="009627AC"/>
    <w:rsid w:val="00963C20"/>
    <w:rsid w:val="00964EAE"/>
    <w:rsid w:val="00971C00"/>
    <w:rsid w:val="00977C8F"/>
    <w:rsid w:val="009900A2"/>
    <w:rsid w:val="009A2754"/>
    <w:rsid w:val="009A5C53"/>
    <w:rsid w:val="009A6FE9"/>
    <w:rsid w:val="009B2E4F"/>
    <w:rsid w:val="009B7A7F"/>
    <w:rsid w:val="009C1D72"/>
    <w:rsid w:val="009C53FF"/>
    <w:rsid w:val="009C64EE"/>
    <w:rsid w:val="009D1847"/>
    <w:rsid w:val="009D1AFB"/>
    <w:rsid w:val="009E444D"/>
    <w:rsid w:val="009F760C"/>
    <w:rsid w:val="00A011E8"/>
    <w:rsid w:val="00A237E2"/>
    <w:rsid w:val="00A5619C"/>
    <w:rsid w:val="00A61EBB"/>
    <w:rsid w:val="00A704E2"/>
    <w:rsid w:val="00A85373"/>
    <w:rsid w:val="00A867EE"/>
    <w:rsid w:val="00A907C5"/>
    <w:rsid w:val="00AA052D"/>
    <w:rsid w:val="00AA19D4"/>
    <w:rsid w:val="00AB091F"/>
    <w:rsid w:val="00AB568E"/>
    <w:rsid w:val="00AC0BC7"/>
    <w:rsid w:val="00AE12DA"/>
    <w:rsid w:val="00AF07B1"/>
    <w:rsid w:val="00AF77EC"/>
    <w:rsid w:val="00B05AB0"/>
    <w:rsid w:val="00B54E41"/>
    <w:rsid w:val="00B71FF9"/>
    <w:rsid w:val="00B7523F"/>
    <w:rsid w:val="00B81254"/>
    <w:rsid w:val="00B86CC0"/>
    <w:rsid w:val="00B9417D"/>
    <w:rsid w:val="00BA0186"/>
    <w:rsid w:val="00BA5F10"/>
    <w:rsid w:val="00BD27D0"/>
    <w:rsid w:val="00BD364D"/>
    <w:rsid w:val="00BE2141"/>
    <w:rsid w:val="00BE790A"/>
    <w:rsid w:val="00BF7B38"/>
    <w:rsid w:val="00C02691"/>
    <w:rsid w:val="00C1519A"/>
    <w:rsid w:val="00C211A5"/>
    <w:rsid w:val="00C221C4"/>
    <w:rsid w:val="00C24436"/>
    <w:rsid w:val="00C40438"/>
    <w:rsid w:val="00C505F8"/>
    <w:rsid w:val="00C609A4"/>
    <w:rsid w:val="00C71DA6"/>
    <w:rsid w:val="00C84157"/>
    <w:rsid w:val="00C846AF"/>
    <w:rsid w:val="00C90E72"/>
    <w:rsid w:val="00C96F14"/>
    <w:rsid w:val="00CA00E2"/>
    <w:rsid w:val="00CB315D"/>
    <w:rsid w:val="00CC1829"/>
    <w:rsid w:val="00CF263C"/>
    <w:rsid w:val="00D125A9"/>
    <w:rsid w:val="00D54D71"/>
    <w:rsid w:val="00D5747F"/>
    <w:rsid w:val="00D6619A"/>
    <w:rsid w:val="00D7183A"/>
    <w:rsid w:val="00D773FF"/>
    <w:rsid w:val="00D874C4"/>
    <w:rsid w:val="00DA04FD"/>
    <w:rsid w:val="00DA068F"/>
    <w:rsid w:val="00DA59DA"/>
    <w:rsid w:val="00DC1B64"/>
    <w:rsid w:val="00DD18B2"/>
    <w:rsid w:val="00DD2E8D"/>
    <w:rsid w:val="00DE0DA7"/>
    <w:rsid w:val="00DE2889"/>
    <w:rsid w:val="00DE64B5"/>
    <w:rsid w:val="00DE6A69"/>
    <w:rsid w:val="00DF22C6"/>
    <w:rsid w:val="00DF2FB6"/>
    <w:rsid w:val="00E0336C"/>
    <w:rsid w:val="00E0630E"/>
    <w:rsid w:val="00E06F79"/>
    <w:rsid w:val="00E13E9C"/>
    <w:rsid w:val="00E22887"/>
    <w:rsid w:val="00E3307E"/>
    <w:rsid w:val="00E362AC"/>
    <w:rsid w:val="00E42D68"/>
    <w:rsid w:val="00E52775"/>
    <w:rsid w:val="00E531E8"/>
    <w:rsid w:val="00E568A4"/>
    <w:rsid w:val="00E56A77"/>
    <w:rsid w:val="00E57546"/>
    <w:rsid w:val="00E67711"/>
    <w:rsid w:val="00E744D9"/>
    <w:rsid w:val="00E9059E"/>
    <w:rsid w:val="00E91301"/>
    <w:rsid w:val="00E9181D"/>
    <w:rsid w:val="00EA5765"/>
    <w:rsid w:val="00EA7726"/>
    <w:rsid w:val="00EC3EC9"/>
    <w:rsid w:val="00ED2258"/>
    <w:rsid w:val="00ED53E0"/>
    <w:rsid w:val="00EF71B0"/>
    <w:rsid w:val="00F008D9"/>
    <w:rsid w:val="00F02FCA"/>
    <w:rsid w:val="00F04B66"/>
    <w:rsid w:val="00F14227"/>
    <w:rsid w:val="00F22BF3"/>
    <w:rsid w:val="00F4415C"/>
    <w:rsid w:val="00F50EE1"/>
    <w:rsid w:val="00F542D6"/>
    <w:rsid w:val="00F92FCF"/>
    <w:rsid w:val="00FA7969"/>
    <w:rsid w:val="00FB6520"/>
    <w:rsid w:val="00FC30B1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56644E"/>
  <w15:chartTrackingRefBased/>
  <w15:docId w15:val="{DD01A67A-E69B-40EC-BDA2-D01B9D8B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226B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26B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FB65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spacing w:line="360" w:lineRule="auto"/>
      <w:jc w:val="both"/>
    </w:pPr>
    <w:rPr>
      <w:szCs w:val="20"/>
      <w:lang w:val="es-ES_tradnl"/>
    </w:rPr>
  </w:style>
  <w:style w:type="character" w:styleId="PageNumber">
    <w:name w:val="page number"/>
    <w:basedOn w:val="DefaultParagraphFont"/>
    <w:rsid w:val="00840A00"/>
  </w:style>
  <w:style w:type="character" w:customStyle="1" w:styleId="Heading1Char">
    <w:name w:val="Heading 1 Char"/>
    <w:link w:val="Heading1"/>
    <w:rsid w:val="00D874C4"/>
    <w:rPr>
      <w:rFonts w:ascii="Arial" w:hAnsi="Arial"/>
      <w:b/>
      <w:sz w:val="24"/>
      <w:szCs w:val="24"/>
      <w:lang w:val="es-ES" w:eastAsia="es-ES"/>
    </w:rPr>
  </w:style>
  <w:style w:type="character" w:customStyle="1" w:styleId="FooterChar">
    <w:name w:val="Footer Char"/>
    <w:link w:val="Footer"/>
    <w:uiPriority w:val="99"/>
    <w:rsid w:val="00CC1829"/>
    <w:rPr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rsid w:val="00C5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505F8"/>
    <w:rPr>
      <w:rFonts w:ascii="Segoe UI" w:hAnsi="Segoe UI" w:cs="Segoe UI"/>
      <w:sz w:val="18"/>
      <w:szCs w:val="18"/>
      <w:lang w:val="es-ES" w:eastAsia="es-ES"/>
    </w:rPr>
  </w:style>
  <w:style w:type="paragraph" w:styleId="Revision">
    <w:name w:val="Revision"/>
    <w:hidden/>
    <w:uiPriority w:val="99"/>
    <w:semiHidden/>
    <w:rsid w:val="004651BB"/>
    <w:rPr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17454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Carlos%20Aguilar\Application%20Data\Microsoft\Plantillas\Papel%20Timbrado%20U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CDFBF-E1F5-4ADE-B530-2E5D39F3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URU</Template>
  <TotalTime>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DESARROLLO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ARQ. CARLOS AGUILAR MONSANTO</dc:creator>
  <cp:keywords/>
  <dc:description/>
  <cp:lastModifiedBy>Javier</cp:lastModifiedBy>
  <cp:revision>9</cp:revision>
  <cp:lastPrinted>2023-11-24T16:01:00Z</cp:lastPrinted>
  <dcterms:created xsi:type="dcterms:W3CDTF">2024-01-27T13:55:00Z</dcterms:created>
  <dcterms:modified xsi:type="dcterms:W3CDTF">2024-04-20T22:15:00Z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-278197584</vt:i4>
  </property>
</Properties>
</file>