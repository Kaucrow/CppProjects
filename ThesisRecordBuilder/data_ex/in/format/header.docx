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F9E285" w14:textId="0A423F3F" w:rsidR="00B86CC0" w:rsidRPr="00395747" w:rsidRDefault="00B86CC0" w:rsidP="00395747">
      <w:pPr>
        <w:spacing w:before="240"/>
        <w:jc w:val="center"/>
        <w:rPr>
          <w:rFonts w:ascii="Arial" w:hAnsi="Arial" w:cs="Arial"/>
          <w:b/>
          <w:bCs/>
          <w:sz w:val="22"/>
          <w:szCs w:val="22"/>
        </w:rPr>
      </w:pPr>
      <w:r w:rsidRPr="00395747">
        <w:rPr>
          <w:rFonts w:ascii="Arial" w:hAnsi="Arial" w:cs="Arial"/>
          <w:b/>
          <w:bCs/>
          <w:sz w:val="22"/>
          <w:szCs w:val="22"/>
        </w:rPr>
        <w:t xml:space="preserve">CONSTANCIA DE </w:t>
      </w:r>
      <w:proofErr w:type="spellStart"/>
      <w:r w:rsidRPr="001B22AB">
        <w:rPr>
          <w:rFonts w:ascii="Arial" w:hAnsi="Arial" w:cs="Arial"/>
          <w:b/>
          <w:bCs/>
          <w:sz w:val="22"/>
          <w:szCs w:val="22"/>
        </w:rPr>
        <w:t>TUTOR</w:t>
      </w:r>
      <w:r w:rsidR="001B22AB" w:rsidRPr="001B22AB">
        <w:rPr>
          <w:rFonts w:ascii="Arial" w:hAnsi="Arial" w:cs="Arial"/>
          <w:b/>
          <w:bCs/>
          <w:sz w:val="22"/>
          <w:szCs w:val="22"/>
        </w:rPr>
        <w:t>ĺ</w:t>
      </w:r>
      <w:r w:rsidRPr="001B22AB">
        <w:rPr>
          <w:rFonts w:ascii="Arial" w:hAnsi="Arial" w:cs="Arial"/>
          <w:b/>
          <w:bCs/>
          <w:sz w:val="22"/>
          <w:szCs w:val="22"/>
        </w:rPr>
        <w:t>AS</w:t>
      </w:r>
      <w:proofErr w:type="spellEnd"/>
      <w:r w:rsidRPr="00395747">
        <w:rPr>
          <w:rFonts w:ascii="Arial" w:hAnsi="Arial" w:cs="Arial"/>
          <w:b/>
          <w:bCs/>
          <w:sz w:val="22"/>
          <w:szCs w:val="22"/>
        </w:rPr>
        <w:t xml:space="preserve"> ACADEMICAS</w:t>
      </w:r>
    </w:p>
    <w:p w14:paraId="2B73CD1A" w14:textId="37187C57" w:rsidR="00D54D71" w:rsidRPr="00395747" w:rsidRDefault="009F760C" w:rsidP="00395747">
      <w:pPr>
        <w:spacing w:before="240"/>
        <w:rPr>
          <w:rFonts w:ascii="Arial" w:hAnsi="Arial" w:cs="Arial"/>
          <w:sz w:val="22"/>
          <w:szCs w:val="22"/>
        </w:rPr>
      </w:pPr>
      <w:r w:rsidRPr="00395747">
        <w:rPr>
          <w:rFonts w:ascii="Arial" w:hAnsi="Arial" w:cs="Arial"/>
          <w:sz w:val="22"/>
          <w:szCs w:val="22"/>
        </w:rPr>
        <w:t xml:space="preserve">Por medio de la presente, quien suscribe, </w:t>
      </w:r>
      <w:r w:rsidRPr="00E13732">
        <w:rPr>
          <w:rFonts w:ascii="Arial" w:hAnsi="Arial" w:cs="Arial"/>
          <w:b/>
          <w:bCs/>
          <w:i/>
          <w:iCs/>
          <w:sz w:val="22"/>
          <w:szCs w:val="22"/>
        </w:rPr>
        <w:t xml:space="preserve">Dra. </w:t>
      </w:r>
      <w:proofErr w:type="spellStart"/>
      <w:r w:rsidR="00E75CEB">
        <w:rPr>
          <w:rFonts w:ascii="Arial" w:hAnsi="Arial" w:cs="Arial"/>
          <w:b/>
          <w:bCs/>
          <w:i/>
          <w:iCs/>
          <w:sz w:val="22"/>
          <w:szCs w:val="22"/>
        </w:rPr>
        <w:t>Cirno</w:t>
      </w:r>
      <w:proofErr w:type="spellEnd"/>
      <w:r w:rsidRPr="00E13732">
        <w:rPr>
          <w:rFonts w:ascii="Arial" w:hAnsi="Arial" w:cs="Arial"/>
          <w:b/>
          <w:bCs/>
          <w:i/>
          <w:iCs/>
          <w:sz w:val="22"/>
          <w:szCs w:val="22"/>
        </w:rPr>
        <w:t xml:space="preserve">, Arq. </w:t>
      </w:r>
      <w:proofErr w:type="spellStart"/>
      <w:r w:rsidRPr="00E13732">
        <w:rPr>
          <w:rFonts w:ascii="Arial" w:hAnsi="Arial" w:cs="Arial"/>
          <w:b/>
          <w:bCs/>
          <w:i/>
          <w:iCs/>
          <w:sz w:val="22"/>
          <w:szCs w:val="22"/>
        </w:rPr>
        <w:t>MSc</w:t>
      </w:r>
      <w:proofErr w:type="spellEnd"/>
      <w:r w:rsidR="00A01A2F" w:rsidRPr="00E13732">
        <w:rPr>
          <w:rFonts w:ascii="Arial" w:hAnsi="Arial" w:cs="Arial"/>
          <w:b/>
          <w:bCs/>
          <w:i/>
          <w:iCs/>
          <w:sz w:val="22"/>
          <w:szCs w:val="22"/>
        </w:rPr>
        <w:t>.</w:t>
      </w:r>
      <w:r w:rsidRPr="00395747">
        <w:rPr>
          <w:rFonts w:ascii="Arial" w:hAnsi="Arial" w:cs="Arial"/>
          <w:sz w:val="22"/>
          <w:szCs w:val="22"/>
        </w:rPr>
        <w:t xml:space="preserve">, </w:t>
      </w:r>
      <w:proofErr w:type="gramStart"/>
      <w:r w:rsidRPr="00395747">
        <w:rPr>
          <w:rFonts w:ascii="Arial" w:hAnsi="Arial" w:cs="Arial"/>
          <w:sz w:val="22"/>
          <w:szCs w:val="22"/>
        </w:rPr>
        <w:t>Directora</w:t>
      </w:r>
      <w:proofErr w:type="gramEnd"/>
      <w:r w:rsidRPr="00395747">
        <w:rPr>
          <w:rFonts w:ascii="Arial" w:hAnsi="Arial" w:cs="Arial"/>
          <w:sz w:val="22"/>
          <w:szCs w:val="22"/>
        </w:rPr>
        <w:t xml:space="preserve"> de la Escuela de Arquitectura de la </w:t>
      </w:r>
      <w:proofErr w:type="spellStart"/>
      <w:r w:rsidRPr="00395747">
        <w:rPr>
          <w:rFonts w:ascii="Arial" w:hAnsi="Arial" w:cs="Arial"/>
          <w:sz w:val="22"/>
          <w:szCs w:val="22"/>
        </w:rPr>
        <w:t>Univers</w:t>
      </w:r>
      <w:r w:rsidR="00E75CEB">
        <w:rPr>
          <w:rFonts w:ascii="Arial" w:hAnsi="Arial" w:cs="Arial"/>
          <w:sz w:val="22"/>
          <w:szCs w:val="22"/>
        </w:rPr>
        <w:t>ity</w:t>
      </w:r>
      <w:proofErr w:type="spellEnd"/>
      <w:r w:rsidR="00E75CEB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75CEB">
        <w:rPr>
          <w:rFonts w:ascii="Arial" w:hAnsi="Arial" w:cs="Arial"/>
          <w:sz w:val="22"/>
          <w:szCs w:val="22"/>
        </w:rPr>
        <w:t>of</w:t>
      </w:r>
      <w:proofErr w:type="spellEnd"/>
      <w:r w:rsidR="00E75CEB">
        <w:rPr>
          <w:rFonts w:ascii="Arial" w:hAnsi="Arial" w:cs="Arial"/>
          <w:sz w:val="22"/>
          <w:szCs w:val="22"/>
        </w:rPr>
        <w:t xml:space="preserve"> </w:t>
      </w:r>
      <w:r w:rsidR="00E75CEB" w:rsidRPr="00E75CEB">
        <w:rPr>
          <w:rFonts w:ascii="Cambria Math" w:hAnsi="Cambria Math" w:cs="Cambria Math"/>
          <w:sz w:val="22"/>
          <w:szCs w:val="22"/>
        </w:rPr>
        <w:t>△</w:t>
      </w:r>
      <w:r w:rsidRPr="00395747">
        <w:rPr>
          <w:rFonts w:ascii="Arial" w:hAnsi="Arial" w:cs="Arial"/>
          <w:sz w:val="22"/>
          <w:szCs w:val="22"/>
        </w:rPr>
        <w:t xml:space="preserve">, por medio de la presente deja constancia del listado de los Trabajos Especiales de Grado en que el </w:t>
      </w:r>
      <w:r w:rsidRPr="00E13732">
        <w:rPr>
          <w:rFonts w:ascii="Arial" w:hAnsi="Arial" w:cs="Arial"/>
          <w:b/>
          <w:bCs/>
          <w:sz w:val="22"/>
          <w:szCs w:val="22"/>
        </w:rPr>
        <w:t>Profesor</w:t>
      </w:r>
      <w:r w:rsidR="00E0336C" w:rsidRPr="00E13732">
        <w:rPr>
          <w:rFonts w:ascii="Arial" w:hAnsi="Arial" w:cs="Arial"/>
          <w:b/>
          <w:bCs/>
          <w:sz w:val="22"/>
          <w:szCs w:val="22"/>
        </w:rPr>
        <w:t>:</w:t>
      </w:r>
      <w:r w:rsidRPr="00395747">
        <w:rPr>
          <w:rFonts w:ascii="Arial" w:hAnsi="Arial" w:cs="Arial"/>
          <w:sz w:val="22"/>
          <w:szCs w:val="22"/>
        </w:rPr>
        <w:t xml:space="preserve"> </w:t>
      </w:r>
      <w:r w:rsidR="00A220DD">
        <w:rPr>
          <w:rFonts w:ascii="Arial" w:hAnsi="Arial" w:cs="Arial"/>
          <w:b/>
          <w:bCs/>
          <w:i/>
          <w:iCs/>
          <w:sz w:val="22"/>
          <w:szCs w:val="22"/>
        </w:rPr>
        <w:t>$1PROFESOR</w:t>
      </w:r>
      <w:r w:rsidRPr="00395747">
        <w:rPr>
          <w:rFonts w:ascii="Arial" w:hAnsi="Arial" w:cs="Arial"/>
          <w:sz w:val="22"/>
          <w:szCs w:val="22"/>
        </w:rPr>
        <w:t xml:space="preserve"> Cedula de Identidad </w:t>
      </w:r>
      <w:r w:rsidRPr="00E13732">
        <w:rPr>
          <w:rFonts w:ascii="Arial" w:hAnsi="Arial" w:cs="Arial"/>
          <w:b/>
          <w:bCs/>
          <w:sz w:val="22"/>
          <w:szCs w:val="22"/>
        </w:rPr>
        <w:t xml:space="preserve">No. V- </w:t>
      </w:r>
      <w:r w:rsidR="00484B1C">
        <w:rPr>
          <w:rFonts w:ascii="Arial" w:hAnsi="Arial" w:cs="Arial"/>
          <w:b/>
          <w:bCs/>
          <w:sz w:val="22"/>
          <w:szCs w:val="22"/>
        </w:rPr>
        <w:t>$2CI</w:t>
      </w:r>
      <w:r w:rsidR="00D54D71" w:rsidRPr="00395747">
        <w:rPr>
          <w:rFonts w:ascii="Arial" w:hAnsi="Arial" w:cs="Arial"/>
          <w:sz w:val="22"/>
          <w:szCs w:val="22"/>
        </w:rPr>
        <w:t xml:space="preserve">, ha ejercido hasta la </w:t>
      </w:r>
      <w:r w:rsidR="00A5619C" w:rsidRPr="00395747">
        <w:rPr>
          <w:rFonts w:ascii="Arial" w:hAnsi="Arial" w:cs="Arial"/>
          <w:sz w:val="22"/>
          <w:szCs w:val="22"/>
        </w:rPr>
        <w:t>fecha actividades</w:t>
      </w:r>
      <w:r w:rsidR="00D54D71" w:rsidRPr="00395747">
        <w:rPr>
          <w:rFonts w:ascii="Arial" w:hAnsi="Arial" w:cs="Arial"/>
          <w:sz w:val="22"/>
          <w:szCs w:val="22"/>
        </w:rPr>
        <w:t xml:space="preserve"> de </w:t>
      </w:r>
      <w:r w:rsidR="00162F58">
        <w:rPr>
          <w:rFonts w:ascii="Arial" w:hAnsi="Arial" w:cs="Arial"/>
          <w:b/>
          <w:bCs/>
          <w:sz w:val="22"/>
          <w:szCs w:val="22"/>
        </w:rPr>
        <w:t>$3TIPO</w:t>
      </w:r>
      <w:r w:rsidR="00D54D71" w:rsidRPr="00395747">
        <w:rPr>
          <w:rFonts w:ascii="Arial" w:hAnsi="Arial" w:cs="Arial"/>
          <w:sz w:val="22"/>
          <w:szCs w:val="22"/>
        </w:rPr>
        <w:t>, en la Escuela de Arquitectura:</w:t>
      </w:r>
    </w:p>
    <w:sectPr w:rsidR="00D54D71" w:rsidRPr="00395747" w:rsidSect="00115A8B">
      <w:headerReference w:type="even" r:id="rId7"/>
      <w:headerReference w:type="default" r:id="rId8"/>
      <w:footerReference w:type="default" r:id="rId9"/>
      <w:headerReference w:type="first" r:id="rId10"/>
      <w:footerReference w:type="first" r:id="rId11"/>
      <w:pgSz w:w="12242" w:h="15842" w:code="1"/>
      <w:pgMar w:top="1985" w:right="1701" w:bottom="1259" w:left="1701" w:header="709" w:footer="86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68AF48" w14:textId="77777777" w:rsidR="00115A8B" w:rsidRDefault="00115A8B">
      <w:r>
        <w:separator/>
      </w:r>
    </w:p>
  </w:endnote>
  <w:endnote w:type="continuationSeparator" w:id="0">
    <w:p w14:paraId="4DF344C6" w14:textId="77777777" w:rsidR="00115A8B" w:rsidRDefault="00115A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nguiat Bk BT">
    <w:altName w:val="Cambria"/>
    <w:charset w:val="00"/>
    <w:family w:val="roman"/>
    <w:pitch w:val="variable"/>
    <w:sig w:usb0="00000087" w:usb1="00000000" w:usb2="00000000" w:usb3="00000000" w:csb0="0000001B" w:csb1="00000000"/>
  </w:font>
  <w:font w:name="Swis721 Ex BT">
    <w:altName w:val="Cambria"/>
    <w:charset w:val="00"/>
    <w:family w:val="swiss"/>
    <w:pitch w:val="variable"/>
    <w:sig w:usb0="00000087" w:usb1="00000000" w:usb2="00000000" w:usb3="00000000" w:csb0="0000001B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C8C338" w14:textId="77777777" w:rsidR="00CC1829" w:rsidRPr="00CC1829" w:rsidRDefault="00CC1829">
    <w:pPr>
      <w:pStyle w:val="Footer"/>
      <w:jc w:val="right"/>
      <w:rPr>
        <w:rFonts w:ascii="Arial" w:hAnsi="Arial" w:cs="Arial"/>
        <w:sz w:val="20"/>
        <w:szCs w:val="20"/>
      </w:rPr>
    </w:pPr>
    <w:r w:rsidRPr="00CC1829">
      <w:rPr>
        <w:rFonts w:ascii="Arial" w:hAnsi="Arial" w:cs="Arial"/>
        <w:sz w:val="20"/>
        <w:szCs w:val="20"/>
      </w:rPr>
      <w:fldChar w:fldCharType="begin"/>
    </w:r>
    <w:r w:rsidRPr="00CC1829">
      <w:rPr>
        <w:rFonts w:ascii="Arial" w:hAnsi="Arial" w:cs="Arial"/>
        <w:sz w:val="20"/>
        <w:szCs w:val="20"/>
      </w:rPr>
      <w:instrText>PAGE   \* MERGEFORMAT</w:instrText>
    </w:r>
    <w:r w:rsidRPr="00CC1829">
      <w:rPr>
        <w:rFonts w:ascii="Arial" w:hAnsi="Arial" w:cs="Arial"/>
        <w:sz w:val="20"/>
        <w:szCs w:val="20"/>
      </w:rPr>
      <w:fldChar w:fldCharType="separate"/>
    </w:r>
    <w:r w:rsidR="00346FE3">
      <w:rPr>
        <w:rFonts w:ascii="Arial" w:hAnsi="Arial" w:cs="Arial"/>
        <w:noProof/>
        <w:sz w:val="20"/>
        <w:szCs w:val="20"/>
      </w:rPr>
      <w:t>2</w:t>
    </w:r>
    <w:r w:rsidRPr="00CC1829">
      <w:rPr>
        <w:rFonts w:ascii="Arial" w:hAnsi="Arial" w:cs="Arial"/>
        <w:sz w:val="20"/>
        <w:szCs w:val="20"/>
      </w:rPr>
      <w:fldChar w:fldCharType="end"/>
    </w:r>
  </w:p>
  <w:p w14:paraId="74F5F32A" w14:textId="77777777" w:rsidR="00CC1829" w:rsidRDefault="00CC182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68BFDC" w14:textId="77777777" w:rsidR="0007067C" w:rsidRDefault="0007067C">
    <w:pPr>
      <w:pStyle w:val="Footer"/>
      <w:jc w:val="right"/>
    </w:pPr>
    <w:r>
      <w:fldChar w:fldCharType="begin"/>
    </w:r>
    <w:r>
      <w:instrText>PAGE   \* MERGEFORMAT</w:instrText>
    </w:r>
    <w:r>
      <w:fldChar w:fldCharType="separate"/>
    </w:r>
    <w:r w:rsidR="00346FE3">
      <w:rPr>
        <w:noProof/>
      </w:rPr>
      <w:t>1</w:t>
    </w:r>
    <w:r>
      <w:fldChar w:fldCharType="end"/>
    </w:r>
  </w:p>
  <w:p w14:paraId="02953E6E" w14:textId="77777777" w:rsidR="00CC1829" w:rsidRDefault="00CC18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9DB343" w14:textId="77777777" w:rsidR="00115A8B" w:rsidRDefault="00115A8B">
      <w:r>
        <w:separator/>
      </w:r>
    </w:p>
  </w:footnote>
  <w:footnote w:type="continuationSeparator" w:id="0">
    <w:p w14:paraId="58BEE3AA" w14:textId="77777777" w:rsidR="00115A8B" w:rsidRDefault="00115A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4F12AD" w14:textId="77777777" w:rsidR="00840A00" w:rsidRDefault="00840A00" w:rsidP="00567F8C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E8C25E7" w14:textId="77777777" w:rsidR="00840A00" w:rsidRDefault="00840A00" w:rsidP="00840A00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D3BE7F" w14:textId="77777777" w:rsidR="00FF5B75" w:rsidRDefault="00FF5B75" w:rsidP="00840A00">
    <w:pPr>
      <w:ind w:right="360"/>
      <w:jc w:val="center"/>
    </w:pPr>
  </w:p>
  <w:p w14:paraId="473FE38E" w14:textId="77777777" w:rsidR="00FF5B75" w:rsidRDefault="00FF5B75">
    <w:pPr>
      <w:jc w:val="center"/>
    </w:pPr>
  </w:p>
  <w:p w14:paraId="79099B1F" w14:textId="77777777" w:rsidR="00BE2141" w:rsidRDefault="00BE2141">
    <w:pPr>
      <w:pStyle w:val="Header"/>
      <w:jc w:val="center"/>
      <w:rPr>
        <w:rFonts w:ascii="Tahoma" w:hAnsi="Tahoma" w:cs="Tahoma"/>
        <w:sz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6AFD71" w14:textId="1486538B" w:rsidR="001D48FC" w:rsidRDefault="00E75CEB" w:rsidP="00E62BAA">
    <w:pPr>
      <w:jc w:val="center"/>
      <w:rPr>
        <w:rFonts w:ascii="Benguiat Bk BT" w:hAnsi="Benguiat Bk BT"/>
        <w:b/>
        <w:bCs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066F04D4" wp14:editId="615167E0">
          <wp:simplePos x="0" y="0"/>
          <wp:positionH relativeFrom="column">
            <wp:posOffset>3598545</wp:posOffset>
          </wp:positionH>
          <wp:positionV relativeFrom="paragraph">
            <wp:posOffset>578485</wp:posOffset>
          </wp:positionV>
          <wp:extent cx="296545" cy="304800"/>
          <wp:effectExtent l="0" t="0" r="8255" b="0"/>
          <wp:wrapNone/>
          <wp:docPr id="1817733640" name="Picture 1" descr="Fumo Cirno Triangle Sticker - FUMO CIRNO TRIANGLE - Discover &amp; Share GIF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umo Cirno Triangle Sticker - FUMO CIRNO TRIANGLE - Discover &amp; Share GIFs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318" t="-5263"/>
                  <a:stretch/>
                </pic:blipFill>
                <pic:spPr bwMode="auto">
                  <a:xfrm>
                    <a:off x="0" y="0"/>
                    <a:ext cx="296545" cy="3048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noProof/>
      </w:rPr>
      <w:drawing>
        <wp:inline distT="0" distB="0" distL="0" distR="0" wp14:anchorId="4B9D3BFF" wp14:editId="2E89B685">
          <wp:extent cx="563880" cy="830580"/>
          <wp:effectExtent l="0" t="0" r="0" b="0"/>
          <wp:docPr id="703579717" name="Picture 3" descr="internet nostalgia blog — i made these transparent fumo gifs for no reas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internet nostalgia blog — i made these transparent fumo gifs for no reason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431" r="14679"/>
                  <a:stretch/>
                </pic:blipFill>
                <pic:spPr bwMode="auto">
                  <a:xfrm>
                    <a:off x="0" y="0"/>
                    <a:ext cx="563880" cy="83058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proofErr w:type="spellStart"/>
    <w:r w:rsidR="0007067C">
      <w:rPr>
        <w:rFonts w:ascii="Benguiat Bk BT" w:hAnsi="Benguiat Bk BT"/>
        <w:b/>
        <w:bCs/>
        <w:sz w:val="32"/>
      </w:rPr>
      <w:t>U</w:t>
    </w:r>
    <w:r w:rsidR="0007067C">
      <w:rPr>
        <w:rFonts w:ascii="Benguiat Bk BT" w:hAnsi="Benguiat Bk BT"/>
        <w:b/>
        <w:bCs/>
      </w:rPr>
      <w:t>nivers</w:t>
    </w:r>
    <w:r>
      <w:rPr>
        <w:rFonts w:ascii="Benguiat Bk BT" w:hAnsi="Benguiat Bk BT"/>
        <w:b/>
        <w:bCs/>
      </w:rPr>
      <w:t>ity</w:t>
    </w:r>
    <w:proofErr w:type="spellEnd"/>
    <w:r w:rsidR="0007067C">
      <w:rPr>
        <w:rFonts w:ascii="Benguiat Bk BT" w:hAnsi="Benguiat Bk BT"/>
        <w:b/>
        <w:bCs/>
      </w:rPr>
      <w:t xml:space="preserve"> </w:t>
    </w:r>
    <w:proofErr w:type="spellStart"/>
    <w:r w:rsidRPr="00E75CEB">
      <w:rPr>
        <w:rFonts w:ascii="Benguiat Bk BT" w:hAnsi="Benguiat Bk BT"/>
        <w:b/>
        <w:bCs/>
        <w:szCs w:val="20"/>
      </w:rPr>
      <w:t>of</w:t>
    </w:r>
    <w:proofErr w:type="spellEnd"/>
    <w:r>
      <w:rPr>
        <w:rFonts w:ascii="Benguiat Bk BT" w:hAnsi="Benguiat Bk BT"/>
        <w:b/>
        <w:bCs/>
        <w:sz w:val="32"/>
      </w:rPr>
      <w:t xml:space="preserve"> </w:t>
    </w:r>
  </w:p>
  <w:p w14:paraId="4EDF6F75" w14:textId="71500D58" w:rsidR="00562849" w:rsidRPr="00E62BAA" w:rsidRDefault="0007067C" w:rsidP="00E62BAA">
    <w:pPr>
      <w:jc w:val="center"/>
      <w:rPr>
        <w:rFonts w:ascii="Benguiat Bk BT" w:hAnsi="Benguiat Bk BT"/>
        <w:sz w:val="18"/>
      </w:rPr>
    </w:pPr>
    <w:r>
      <w:rPr>
        <w:rFonts w:ascii="Swis721 Ex BT" w:hAnsi="Swis721 Ex BT"/>
        <w:sz w:val="8"/>
      </w:rPr>
      <w:t>INSTITUCIÓN PRIVADA SIN FINES DE LUCRO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ctiveWritingStyle w:appName="MSWord" w:lang="es-ES" w:vendorID="9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DED"/>
    <w:rsid w:val="00001F6A"/>
    <w:rsid w:val="000042B1"/>
    <w:rsid w:val="0003750E"/>
    <w:rsid w:val="00040470"/>
    <w:rsid w:val="00047C5C"/>
    <w:rsid w:val="00051367"/>
    <w:rsid w:val="00053865"/>
    <w:rsid w:val="00061088"/>
    <w:rsid w:val="0007067C"/>
    <w:rsid w:val="0007610D"/>
    <w:rsid w:val="00095C48"/>
    <w:rsid w:val="000B0531"/>
    <w:rsid w:val="000E5181"/>
    <w:rsid w:val="000F5DED"/>
    <w:rsid w:val="00115A8B"/>
    <w:rsid w:val="001179CB"/>
    <w:rsid w:val="001211AA"/>
    <w:rsid w:val="00131119"/>
    <w:rsid w:val="001423F1"/>
    <w:rsid w:val="00154F0F"/>
    <w:rsid w:val="00162F58"/>
    <w:rsid w:val="00167154"/>
    <w:rsid w:val="0017454C"/>
    <w:rsid w:val="0018075D"/>
    <w:rsid w:val="00185F44"/>
    <w:rsid w:val="00190CC5"/>
    <w:rsid w:val="001B22AB"/>
    <w:rsid w:val="001B26B0"/>
    <w:rsid w:val="001B50F6"/>
    <w:rsid w:val="001B6166"/>
    <w:rsid w:val="001C3C5A"/>
    <w:rsid w:val="001C4DA0"/>
    <w:rsid w:val="001C4F79"/>
    <w:rsid w:val="001D48FC"/>
    <w:rsid w:val="001E74EA"/>
    <w:rsid w:val="002057D5"/>
    <w:rsid w:val="002218C2"/>
    <w:rsid w:val="00226B38"/>
    <w:rsid w:val="002366CC"/>
    <w:rsid w:val="00250E71"/>
    <w:rsid w:val="00255112"/>
    <w:rsid w:val="00290038"/>
    <w:rsid w:val="00290C9E"/>
    <w:rsid w:val="00291B6C"/>
    <w:rsid w:val="00293B2D"/>
    <w:rsid w:val="002A55AA"/>
    <w:rsid w:val="002B2212"/>
    <w:rsid w:val="002B5843"/>
    <w:rsid w:val="002B58F2"/>
    <w:rsid w:val="002C1EC2"/>
    <w:rsid w:val="002D56FF"/>
    <w:rsid w:val="003047C0"/>
    <w:rsid w:val="00310940"/>
    <w:rsid w:val="00325934"/>
    <w:rsid w:val="003436D8"/>
    <w:rsid w:val="00346FE3"/>
    <w:rsid w:val="00360602"/>
    <w:rsid w:val="00392F1F"/>
    <w:rsid w:val="00395747"/>
    <w:rsid w:val="003A0240"/>
    <w:rsid w:val="003A2B18"/>
    <w:rsid w:val="003B031C"/>
    <w:rsid w:val="003C0BB6"/>
    <w:rsid w:val="003D562B"/>
    <w:rsid w:val="003E501E"/>
    <w:rsid w:val="003F112B"/>
    <w:rsid w:val="003F3191"/>
    <w:rsid w:val="004047D6"/>
    <w:rsid w:val="00414CC4"/>
    <w:rsid w:val="00443C93"/>
    <w:rsid w:val="00457CB8"/>
    <w:rsid w:val="004651BB"/>
    <w:rsid w:val="00476AB4"/>
    <w:rsid w:val="00484B1C"/>
    <w:rsid w:val="004856C9"/>
    <w:rsid w:val="00485FE5"/>
    <w:rsid w:val="0048627B"/>
    <w:rsid w:val="004B0129"/>
    <w:rsid w:val="004B46D7"/>
    <w:rsid w:val="004B5115"/>
    <w:rsid w:val="004C4CAB"/>
    <w:rsid w:val="004D0D02"/>
    <w:rsid w:val="004D1FD7"/>
    <w:rsid w:val="004F44C5"/>
    <w:rsid w:val="004F5EF8"/>
    <w:rsid w:val="00500A11"/>
    <w:rsid w:val="005032E6"/>
    <w:rsid w:val="00503C68"/>
    <w:rsid w:val="00507833"/>
    <w:rsid w:val="00511479"/>
    <w:rsid w:val="005160D1"/>
    <w:rsid w:val="00523F45"/>
    <w:rsid w:val="00530596"/>
    <w:rsid w:val="005376D8"/>
    <w:rsid w:val="00551EF8"/>
    <w:rsid w:val="00562849"/>
    <w:rsid w:val="00567F8C"/>
    <w:rsid w:val="005830F1"/>
    <w:rsid w:val="00587A15"/>
    <w:rsid w:val="005944B2"/>
    <w:rsid w:val="005A6998"/>
    <w:rsid w:val="005C316C"/>
    <w:rsid w:val="005D6BB2"/>
    <w:rsid w:val="005E15F6"/>
    <w:rsid w:val="005E21A8"/>
    <w:rsid w:val="005F38B6"/>
    <w:rsid w:val="006053FB"/>
    <w:rsid w:val="00606BD6"/>
    <w:rsid w:val="00607D2C"/>
    <w:rsid w:val="00613794"/>
    <w:rsid w:val="0061578C"/>
    <w:rsid w:val="0062488C"/>
    <w:rsid w:val="00626475"/>
    <w:rsid w:val="006445FB"/>
    <w:rsid w:val="006478F6"/>
    <w:rsid w:val="00667C87"/>
    <w:rsid w:val="0068355F"/>
    <w:rsid w:val="006C10F3"/>
    <w:rsid w:val="006C1B67"/>
    <w:rsid w:val="006C224C"/>
    <w:rsid w:val="006E30A8"/>
    <w:rsid w:val="006F268B"/>
    <w:rsid w:val="007022CA"/>
    <w:rsid w:val="0070284F"/>
    <w:rsid w:val="00703FF3"/>
    <w:rsid w:val="00706393"/>
    <w:rsid w:val="007218A8"/>
    <w:rsid w:val="00725B5D"/>
    <w:rsid w:val="0072653F"/>
    <w:rsid w:val="00761489"/>
    <w:rsid w:val="00784865"/>
    <w:rsid w:val="00785442"/>
    <w:rsid w:val="00790321"/>
    <w:rsid w:val="007A6A07"/>
    <w:rsid w:val="007B19E7"/>
    <w:rsid w:val="007B1CF1"/>
    <w:rsid w:val="007B354F"/>
    <w:rsid w:val="007B6612"/>
    <w:rsid w:val="007B70E5"/>
    <w:rsid w:val="007C4BF3"/>
    <w:rsid w:val="007C6858"/>
    <w:rsid w:val="007E0A85"/>
    <w:rsid w:val="007F5DE8"/>
    <w:rsid w:val="0081653E"/>
    <w:rsid w:val="008363D0"/>
    <w:rsid w:val="00840A00"/>
    <w:rsid w:val="008545E7"/>
    <w:rsid w:val="008549AF"/>
    <w:rsid w:val="00866C7D"/>
    <w:rsid w:val="0086772C"/>
    <w:rsid w:val="00872606"/>
    <w:rsid w:val="00882B44"/>
    <w:rsid w:val="008918E4"/>
    <w:rsid w:val="008A055B"/>
    <w:rsid w:val="008B7EA9"/>
    <w:rsid w:val="008C662A"/>
    <w:rsid w:val="008D1CEF"/>
    <w:rsid w:val="008F19F2"/>
    <w:rsid w:val="008F5D7D"/>
    <w:rsid w:val="009031CD"/>
    <w:rsid w:val="00912F39"/>
    <w:rsid w:val="009367F0"/>
    <w:rsid w:val="00937A64"/>
    <w:rsid w:val="009455A5"/>
    <w:rsid w:val="00947EB3"/>
    <w:rsid w:val="00951BB3"/>
    <w:rsid w:val="0095416A"/>
    <w:rsid w:val="0096113E"/>
    <w:rsid w:val="009627AC"/>
    <w:rsid w:val="00963C20"/>
    <w:rsid w:val="00964EAE"/>
    <w:rsid w:val="00971C00"/>
    <w:rsid w:val="00977C8F"/>
    <w:rsid w:val="009900A2"/>
    <w:rsid w:val="009A2754"/>
    <w:rsid w:val="009A5C53"/>
    <w:rsid w:val="009A6FE9"/>
    <w:rsid w:val="009B2E4F"/>
    <w:rsid w:val="009B7A7F"/>
    <w:rsid w:val="009C1D72"/>
    <w:rsid w:val="009C53FF"/>
    <w:rsid w:val="009C64EE"/>
    <w:rsid w:val="009C6E24"/>
    <w:rsid w:val="009D1847"/>
    <w:rsid w:val="009D1AFB"/>
    <w:rsid w:val="009E22C2"/>
    <w:rsid w:val="009E444D"/>
    <w:rsid w:val="009F760C"/>
    <w:rsid w:val="00A01A2F"/>
    <w:rsid w:val="00A220DD"/>
    <w:rsid w:val="00A237E2"/>
    <w:rsid w:val="00A54C6F"/>
    <w:rsid w:val="00A5619C"/>
    <w:rsid w:val="00A61EBB"/>
    <w:rsid w:val="00A704E2"/>
    <w:rsid w:val="00A85373"/>
    <w:rsid w:val="00A867EE"/>
    <w:rsid w:val="00A907C5"/>
    <w:rsid w:val="00AA052D"/>
    <w:rsid w:val="00AA19D4"/>
    <w:rsid w:val="00AB091F"/>
    <w:rsid w:val="00AB568E"/>
    <w:rsid w:val="00AE12DA"/>
    <w:rsid w:val="00AF07B1"/>
    <w:rsid w:val="00AF77EC"/>
    <w:rsid w:val="00B05AB0"/>
    <w:rsid w:val="00B54E41"/>
    <w:rsid w:val="00B552B5"/>
    <w:rsid w:val="00B71FF9"/>
    <w:rsid w:val="00B7523F"/>
    <w:rsid w:val="00B81254"/>
    <w:rsid w:val="00B86CC0"/>
    <w:rsid w:val="00B9417D"/>
    <w:rsid w:val="00BA0186"/>
    <w:rsid w:val="00BA5F10"/>
    <w:rsid w:val="00BB1384"/>
    <w:rsid w:val="00BD27D0"/>
    <w:rsid w:val="00BD364D"/>
    <w:rsid w:val="00BE2141"/>
    <w:rsid w:val="00BE790A"/>
    <w:rsid w:val="00BF7B38"/>
    <w:rsid w:val="00C1519A"/>
    <w:rsid w:val="00C211A5"/>
    <w:rsid w:val="00C221C4"/>
    <w:rsid w:val="00C40438"/>
    <w:rsid w:val="00C505F8"/>
    <w:rsid w:val="00C609A4"/>
    <w:rsid w:val="00C71DA6"/>
    <w:rsid w:val="00C84157"/>
    <w:rsid w:val="00C846AF"/>
    <w:rsid w:val="00C90E72"/>
    <w:rsid w:val="00C96F14"/>
    <w:rsid w:val="00CA00E2"/>
    <w:rsid w:val="00CB2949"/>
    <w:rsid w:val="00CB315D"/>
    <w:rsid w:val="00CC1829"/>
    <w:rsid w:val="00D125A9"/>
    <w:rsid w:val="00D54D71"/>
    <w:rsid w:val="00D5747F"/>
    <w:rsid w:val="00D6619A"/>
    <w:rsid w:val="00D7183A"/>
    <w:rsid w:val="00D75703"/>
    <w:rsid w:val="00D773FF"/>
    <w:rsid w:val="00D874C4"/>
    <w:rsid w:val="00DA04FD"/>
    <w:rsid w:val="00DA068F"/>
    <w:rsid w:val="00DA59DA"/>
    <w:rsid w:val="00DD18B2"/>
    <w:rsid w:val="00DD2E8D"/>
    <w:rsid w:val="00DE0DA7"/>
    <w:rsid w:val="00DE2889"/>
    <w:rsid w:val="00DE64B5"/>
    <w:rsid w:val="00DE6A69"/>
    <w:rsid w:val="00DF22C6"/>
    <w:rsid w:val="00DF2FB6"/>
    <w:rsid w:val="00E0336C"/>
    <w:rsid w:val="00E0630E"/>
    <w:rsid w:val="00E06F79"/>
    <w:rsid w:val="00E13732"/>
    <w:rsid w:val="00E13E9C"/>
    <w:rsid w:val="00E22887"/>
    <w:rsid w:val="00E3307E"/>
    <w:rsid w:val="00E362AC"/>
    <w:rsid w:val="00E42D68"/>
    <w:rsid w:val="00E52775"/>
    <w:rsid w:val="00E531E8"/>
    <w:rsid w:val="00E56A77"/>
    <w:rsid w:val="00E57546"/>
    <w:rsid w:val="00E62BAA"/>
    <w:rsid w:val="00E67711"/>
    <w:rsid w:val="00E744D9"/>
    <w:rsid w:val="00E75CEB"/>
    <w:rsid w:val="00E8641F"/>
    <w:rsid w:val="00E9059E"/>
    <w:rsid w:val="00E91301"/>
    <w:rsid w:val="00E9181D"/>
    <w:rsid w:val="00EA5765"/>
    <w:rsid w:val="00EA7726"/>
    <w:rsid w:val="00EC3EC9"/>
    <w:rsid w:val="00ED2258"/>
    <w:rsid w:val="00F008D9"/>
    <w:rsid w:val="00F04B66"/>
    <w:rsid w:val="00F14227"/>
    <w:rsid w:val="00F22BF3"/>
    <w:rsid w:val="00F4415C"/>
    <w:rsid w:val="00F50EE1"/>
    <w:rsid w:val="00F542D6"/>
    <w:rsid w:val="00F83924"/>
    <w:rsid w:val="00F92FCF"/>
    <w:rsid w:val="00FA6B5C"/>
    <w:rsid w:val="00FA7969"/>
    <w:rsid w:val="00FB6520"/>
    <w:rsid w:val="00FC30B1"/>
    <w:rsid w:val="00FF5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0BDD5CB"/>
  <w15:chartTrackingRefBased/>
  <w15:docId w15:val="{29486DF7-013A-4357-9315-3CBCDC7D7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Heading1">
    <w:name w:val="heading 1"/>
    <w:basedOn w:val="Normal"/>
    <w:next w:val="Normal"/>
    <w:link w:val="Heading1Char"/>
    <w:qFormat/>
    <w:pPr>
      <w:keepNext/>
      <w:jc w:val="both"/>
      <w:outlineLvl w:val="0"/>
    </w:pPr>
    <w:rPr>
      <w:rFonts w:ascii="Arial" w:hAnsi="Arial"/>
      <w:b/>
    </w:rPr>
  </w:style>
  <w:style w:type="paragraph" w:styleId="Heading2">
    <w:name w:val="heading 2"/>
    <w:basedOn w:val="Normal"/>
    <w:next w:val="Normal"/>
    <w:qFormat/>
    <w:rsid w:val="00226B3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226B3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qFormat/>
    <w:rsid w:val="00FB652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8">
    <w:name w:val="heading 8"/>
    <w:basedOn w:val="Normal"/>
    <w:next w:val="Normal"/>
    <w:qFormat/>
    <w:pPr>
      <w:keepNext/>
      <w:jc w:val="both"/>
      <w:outlineLvl w:val="7"/>
    </w:pPr>
    <w:rPr>
      <w:szCs w:val="20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252"/>
        <w:tab w:val="right" w:pos="8504"/>
      </w:tabs>
    </w:pPr>
  </w:style>
  <w:style w:type="paragraph" w:styleId="BodyText">
    <w:name w:val="Body Text"/>
    <w:basedOn w:val="Normal"/>
    <w:pPr>
      <w:spacing w:line="360" w:lineRule="auto"/>
      <w:jc w:val="both"/>
    </w:pPr>
    <w:rPr>
      <w:szCs w:val="20"/>
      <w:lang w:val="es-ES_tradnl"/>
    </w:rPr>
  </w:style>
  <w:style w:type="character" w:styleId="PageNumber">
    <w:name w:val="page number"/>
    <w:basedOn w:val="DefaultParagraphFont"/>
    <w:rsid w:val="00840A00"/>
  </w:style>
  <w:style w:type="character" w:customStyle="1" w:styleId="Heading1Char">
    <w:name w:val="Heading 1 Char"/>
    <w:link w:val="Heading1"/>
    <w:rsid w:val="00D874C4"/>
    <w:rPr>
      <w:rFonts w:ascii="Arial" w:hAnsi="Arial"/>
      <w:b/>
      <w:sz w:val="24"/>
      <w:szCs w:val="24"/>
      <w:lang w:val="es-ES" w:eastAsia="es-ES"/>
    </w:rPr>
  </w:style>
  <w:style w:type="character" w:customStyle="1" w:styleId="FooterChar">
    <w:name w:val="Footer Char"/>
    <w:link w:val="Footer"/>
    <w:uiPriority w:val="99"/>
    <w:rsid w:val="00CC1829"/>
    <w:rPr>
      <w:sz w:val="24"/>
      <w:szCs w:val="24"/>
      <w:lang w:val="es-ES" w:eastAsia="es-ES"/>
    </w:rPr>
  </w:style>
  <w:style w:type="paragraph" w:styleId="BalloonText">
    <w:name w:val="Balloon Text"/>
    <w:basedOn w:val="Normal"/>
    <w:link w:val="BalloonTextChar"/>
    <w:rsid w:val="00C505F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C505F8"/>
    <w:rPr>
      <w:rFonts w:ascii="Segoe UI" w:hAnsi="Segoe UI" w:cs="Segoe UI"/>
      <w:sz w:val="18"/>
      <w:szCs w:val="18"/>
      <w:lang w:val="es-ES" w:eastAsia="es-ES"/>
    </w:rPr>
  </w:style>
  <w:style w:type="paragraph" w:styleId="Revision">
    <w:name w:val="Revision"/>
    <w:hidden/>
    <w:uiPriority w:val="99"/>
    <w:semiHidden/>
    <w:rsid w:val="004651BB"/>
    <w:rPr>
      <w:sz w:val="24"/>
      <w:szCs w:val="24"/>
      <w:lang w:val="es-ES" w:eastAsia="es-ES"/>
    </w:rPr>
  </w:style>
  <w:style w:type="paragraph" w:customStyle="1" w:styleId="TableParagraph">
    <w:name w:val="Table Paragraph"/>
    <w:basedOn w:val="Normal"/>
    <w:uiPriority w:val="1"/>
    <w:qFormat/>
    <w:rsid w:val="0017454C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5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9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Profiles\Carlos%20Aguilar\Application%20Data\Microsoft\Plantillas\Papel%20Timbrado%20URU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2CDFBF-E1F5-4ADE-B530-2E5D39F32D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Papel Timbrado URU</Template>
  <TotalTime>17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DESARROLLO</Company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ARQ. CARLOS AGUILAR MONSANTO</dc:creator>
  <cp:keywords/>
  <dc:description/>
  <cp:lastModifiedBy>Javier</cp:lastModifiedBy>
  <cp:revision>17</cp:revision>
  <cp:lastPrinted>2023-11-24T16:01:00Z</cp:lastPrinted>
  <dcterms:created xsi:type="dcterms:W3CDTF">2024-01-24T17:23:00Z</dcterms:created>
  <dcterms:modified xsi:type="dcterms:W3CDTF">2024-04-20T22:25:00Z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-278197584</vt:i4>
  </property>
</Properties>
</file>